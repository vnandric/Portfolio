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44"/>
        <w:gridCol w:w="417"/>
        <w:gridCol w:w="6377"/>
      </w:tblGrid>
      <w:tr w:rsidR="00B6466C" w14:paraId="496020EF" w14:textId="77777777" w:rsidTr="00222466">
        <w:trPr>
          <w:trHeight w:val="993"/>
          <w:jc w:val="center"/>
        </w:trPr>
        <w:tc>
          <w:tcPr>
            <w:tcW w:w="2942" w:type="dxa"/>
          </w:tcPr>
          <w:p w14:paraId="7F80E4AE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 w:val="restart"/>
          </w:tcPr>
          <w:p w14:paraId="0ED1EFF6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</w:tcPr>
          <w:p w14:paraId="26EF6771" w14:textId="0A2C81CE" w:rsidR="00B6466C" w:rsidRPr="00590471" w:rsidRDefault="005C5705" w:rsidP="00222466">
            <w:pPr>
              <w:pStyle w:val="Title"/>
              <w:rPr>
                <w:lang w:bidi="nl-NL"/>
              </w:rPr>
            </w:pPr>
            <w:r>
              <w:t xml:space="preserve">Valentino </w:t>
            </w:r>
            <w:r w:rsidR="0003648A">
              <w:t>Andric</w:t>
            </w:r>
          </w:p>
        </w:tc>
      </w:tr>
      <w:tr w:rsidR="00B6466C" w14:paraId="7E4A8F7B" w14:textId="77777777" w:rsidTr="00B6466C">
        <w:trPr>
          <w:trHeight w:val="975"/>
          <w:jc w:val="center"/>
        </w:trPr>
        <w:tc>
          <w:tcPr>
            <w:tcW w:w="29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7DC4439" w14:textId="5E9D2C0F" w:rsidR="00B6466C" w:rsidRDefault="00DA4B32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bidi="nl-NL"/>
              </w:rPr>
              <w:drawing>
                <wp:inline distT="0" distB="0" distL="0" distR="0" wp14:anchorId="47653CAE" wp14:editId="76BB5833">
                  <wp:extent cx="1800225" cy="1800225"/>
                  <wp:effectExtent l="19050" t="0" r="28575" b="5429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/>
          </w:tcPr>
          <w:p w14:paraId="2831F88E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20191BC1" w14:textId="77777777" w:rsidR="00B6466C" w:rsidRPr="00222466" w:rsidRDefault="00B6466C" w:rsidP="00222466">
            <w:pPr>
              <w:pStyle w:val="Title"/>
            </w:pPr>
          </w:p>
        </w:tc>
      </w:tr>
      <w:tr w:rsidR="00555003" w:rsidRPr="00B14D58" w14:paraId="50727FE2" w14:textId="77777777" w:rsidTr="000F7D04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</w:tcPr>
          <w:p w14:paraId="0D6F4FC2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02537283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14:paraId="1DC65DEF" w14:textId="1510F466" w:rsidR="000F7D04" w:rsidRDefault="000F7D04" w:rsidP="000F7D04">
            <w:pPr>
              <w:pStyle w:val="Heading2"/>
              <w:rPr>
                <w:lang w:bidi="nl-NL"/>
              </w:rPr>
            </w:pPr>
            <w:r w:rsidRPr="000F7D04">
              <w:rPr>
                <w:lang w:bidi="nl-NL"/>
              </w:rPr>
              <w:t>Opleiding</w:t>
            </w:r>
            <w:r w:rsidR="00824AFF">
              <w:rPr>
                <w:lang w:bidi="nl-NL"/>
              </w:rPr>
              <w:t xml:space="preserve"> </w:t>
            </w:r>
          </w:p>
          <w:p w14:paraId="467CAD91" w14:textId="751D8BA8" w:rsidR="00E96A9B" w:rsidRPr="00E96A9B" w:rsidRDefault="00E96A9B" w:rsidP="00E96A9B">
            <w:pPr>
              <w:rPr>
                <w:lang w:bidi="nl-NL"/>
              </w:rPr>
            </w:pPr>
            <w:r>
              <w:rPr>
                <w:lang w:bidi="nl-NL"/>
              </w:rPr>
              <w:t>Software Developer, Grafisch Lyceum Rotterdam</w:t>
            </w:r>
          </w:p>
          <w:p w14:paraId="6764A15F" w14:textId="0936C0C1" w:rsidR="000F7D04" w:rsidRDefault="00DA4B32" w:rsidP="000F7D04">
            <w:pPr>
              <w:pStyle w:val="ListBullet"/>
            </w:pPr>
            <w:r>
              <w:t>2</w:t>
            </w:r>
            <w:r w:rsidRPr="00DA4B32">
              <w:rPr>
                <w:vertAlign w:val="superscript"/>
              </w:rPr>
              <w:t>de</w:t>
            </w:r>
            <w:r w:rsidR="00E96A9B">
              <w:t xml:space="preserve"> leerjaar</w:t>
            </w:r>
          </w:p>
          <w:p w14:paraId="1A8FB90B" w14:textId="77777777" w:rsidR="000F7D04" w:rsidRDefault="000F7D04" w:rsidP="000F7D04">
            <w:pPr>
              <w:pStyle w:val="Heading2"/>
              <w:rPr>
                <w:lang w:bidi="nl-NL"/>
              </w:rPr>
            </w:pPr>
            <w:r w:rsidRPr="000F7D04">
              <w:rPr>
                <w:lang w:bidi="nl-NL"/>
              </w:rPr>
              <w:t>Communicatie</w:t>
            </w:r>
          </w:p>
          <w:p w14:paraId="16BA9452" w14:textId="255D5605" w:rsidR="0027106A" w:rsidRPr="0027106A" w:rsidRDefault="00BA5B88" w:rsidP="0027106A">
            <w:pPr>
              <w:rPr>
                <w:lang w:bidi="nl-NL"/>
              </w:rPr>
            </w:pPr>
            <w:r>
              <w:rPr>
                <w:lang w:bidi="nl-NL"/>
              </w:rPr>
              <w:t xml:space="preserve">Goed omgaan met mensen, geen </w:t>
            </w:r>
            <w:r w:rsidR="00532594">
              <w:rPr>
                <w:lang w:bidi="nl-NL"/>
              </w:rPr>
              <w:t>conflicten</w:t>
            </w:r>
            <w:r>
              <w:rPr>
                <w:lang w:bidi="nl-NL"/>
              </w:rPr>
              <w:t xml:space="preserve"> en anticipeer op mensen.</w:t>
            </w:r>
          </w:p>
          <w:p w14:paraId="0ED8BF8B" w14:textId="77777777" w:rsidR="000F7D04" w:rsidRPr="001975A1" w:rsidRDefault="0003648A" w:rsidP="000F7D04">
            <w:pPr>
              <w:pStyle w:val="Heading2"/>
            </w:pPr>
            <w:r w:rsidRPr="001975A1">
              <w:rPr>
                <w:lang w:bidi="nl-NL"/>
              </w:rPr>
              <w:t>Hobby’s</w:t>
            </w:r>
          </w:p>
          <w:p w14:paraId="2C39025A" w14:textId="0983B2C2" w:rsidR="00664952" w:rsidRDefault="00664952" w:rsidP="000F7D04">
            <w:r w:rsidRPr="001975A1">
              <w:t>S</w:t>
            </w:r>
            <w:r w:rsidR="0003648A" w:rsidRPr="001975A1">
              <w:t>porten</w:t>
            </w:r>
            <w:r w:rsidRPr="001975A1">
              <w:t>: voetbal</w:t>
            </w:r>
          </w:p>
          <w:p w14:paraId="1C6D605F" w14:textId="1ADCC932" w:rsidR="00E96A9B" w:rsidRDefault="00E96A9B" w:rsidP="000F7D04">
            <w:r>
              <w:t>Gamen</w:t>
            </w:r>
          </w:p>
          <w:p w14:paraId="231F4A20" w14:textId="2F7C92DF" w:rsidR="00DA4B32" w:rsidRPr="001975A1" w:rsidRDefault="00DA4B32" w:rsidP="000F7D04">
            <w:r>
              <w:t>Coderen</w:t>
            </w:r>
          </w:p>
          <w:p w14:paraId="2696ED44" w14:textId="77777777" w:rsidR="00D57EE9" w:rsidRDefault="00D57EE9" w:rsidP="00D57EE9">
            <w:pPr>
              <w:pStyle w:val="Heading2"/>
              <w:rPr>
                <w:lang w:bidi="nl-NL"/>
              </w:rPr>
            </w:pPr>
            <w:r>
              <w:rPr>
                <w:lang w:bidi="nl-NL"/>
              </w:rPr>
              <w:t>Eigenschappen</w:t>
            </w:r>
          </w:p>
          <w:p w14:paraId="68FCCE1C" w14:textId="6C8DF85A" w:rsidR="00D57EE9" w:rsidRDefault="00BA5B88" w:rsidP="000F7D04">
            <w:pPr>
              <w:rPr>
                <w:color w:val="000000" w:themeColor="text1"/>
              </w:rPr>
            </w:pPr>
            <w:proofErr w:type="gramStart"/>
            <w:r w:rsidRPr="00532594">
              <w:rPr>
                <w:color w:val="000000" w:themeColor="text1"/>
              </w:rPr>
              <w:t>respectvol</w:t>
            </w:r>
            <w:proofErr w:type="gramEnd"/>
            <w:r w:rsidRPr="00532594">
              <w:rPr>
                <w:color w:val="000000" w:themeColor="text1"/>
              </w:rPr>
              <w:t>,</w:t>
            </w:r>
            <w:r w:rsidR="00532594" w:rsidRPr="00532594">
              <w:rPr>
                <w:color w:val="000000" w:themeColor="text1"/>
              </w:rPr>
              <w:t xml:space="preserve"> </w:t>
            </w:r>
            <w:r w:rsidRPr="00532594">
              <w:rPr>
                <w:color w:val="000000" w:themeColor="text1"/>
              </w:rPr>
              <w:t>samenwerkend, intelligent, luisteraar, doorzetter</w:t>
            </w:r>
          </w:p>
          <w:p w14:paraId="1D7D7C66" w14:textId="721A1783" w:rsidR="00532594" w:rsidRDefault="00532594" w:rsidP="000F7D04">
            <w:pPr>
              <w:rPr>
                <w:color w:val="000000" w:themeColor="text1"/>
              </w:rPr>
            </w:pPr>
          </w:p>
          <w:p w14:paraId="510C61F0" w14:textId="77777777" w:rsidR="00532594" w:rsidRDefault="00532594" w:rsidP="00532594">
            <w:pPr>
              <w:pStyle w:val="Heading2"/>
              <w:spacing w:before="0"/>
              <w:rPr>
                <w:lang w:bidi="nl-NL"/>
              </w:rPr>
            </w:pPr>
            <w:r>
              <w:rPr>
                <w:lang w:bidi="nl-NL"/>
              </w:rPr>
              <w:t>Werke</w:t>
            </w:r>
            <w:r w:rsidRPr="000F7D04">
              <w:rPr>
                <w:lang w:bidi="nl-NL"/>
              </w:rPr>
              <w:t>rvaring</w:t>
            </w:r>
          </w:p>
          <w:p w14:paraId="63160EA0" w14:textId="3D828DFD" w:rsidR="00532594" w:rsidRDefault="00532594" w:rsidP="00532594">
            <w:proofErr w:type="gramStart"/>
            <w:r>
              <w:t>Garage bedrijf</w:t>
            </w:r>
            <w:proofErr w:type="gramEnd"/>
            <w:r>
              <w:t xml:space="preserve"> (Stage): Garage bedrijf </w:t>
            </w:r>
            <w:proofErr w:type="spellStart"/>
            <w:r>
              <w:t>Boegie</w:t>
            </w:r>
            <w:proofErr w:type="spellEnd"/>
            <w:r>
              <w:t xml:space="preserve"> </w:t>
            </w:r>
            <w:proofErr w:type="spellStart"/>
            <w:r>
              <w:t>Carcenter</w:t>
            </w:r>
            <w:proofErr w:type="spellEnd"/>
            <w:r w:rsidR="004A683F">
              <w:t xml:space="preserve"> (maart</w:t>
            </w:r>
            <w:r w:rsidR="00DF661C">
              <w:t xml:space="preserve"> 2019</w:t>
            </w:r>
            <w:r w:rsidR="004A683F">
              <w:t>)</w:t>
            </w:r>
          </w:p>
          <w:p w14:paraId="603BF32E" w14:textId="2DD05D31" w:rsidR="00532594" w:rsidRDefault="00532594" w:rsidP="00532594">
            <w:pPr>
              <w:rPr>
                <w:lang w:bidi="nl-NL"/>
              </w:rPr>
            </w:pPr>
            <w:r>
              <w:rPr>
                <w:lang w:bidi="nl-NL"/>
              </w:rPr>
              <w:t>Restaurant: Rodeo Rotterdam</w:t>
            </w:r>
            <w:r w:rsidR="004A683F">
              <w:rPr>
                <w:lang w:bidi="nl-NL"/>
              </w:rPr>
              <w:t xml:space="preserve"> (</w:t>
            </w:r>
            <w:r w:rsidR="00E96A9B">
              <w:rPr>
                <w:lang w:bidi="nl-NL"/>
              </w:rPr>
              <w:t xml:space="preserve">van </w:t>
            </w:r>
            <w:r w:rsidR="004A683F">
              <w:rPr>
                <w:lang w:bidi="nl-NL"/>
              </w:rPr>
              <w:t>november</w:t>
            </w:r>
            <w:r w:rsidR="00DF661C">
              <w:rPr>
                <w:lang w:bidi="nl-NL"/>
              </w:rPr>
              <w:t xml:space="preserve"> 2019</w:t>
            </w:r>
            <w:r w:rsidR="00E96A9B">
              <w:rPr>
                <w:lang w:bidi="nl-NL"/>
              </w:rPr>
              <w:t xml:space="preserve"> tot Jan 2020</w:t>
            </w:r>
            <w:r w:rsidR="004A683F">
              <w:rPr>
                <w:lang w:bidi="nl-NL"/>
              </w:rPr>
              <w:t>)</w:t>
            </w:r>
          </w:p>
          <w:p w14:paraId="2D0756A1" w14:textId="2FA33C89" w:rsidR="00640611" w:rsidRDefault="00640611" w:rsidP="00532594">
            <w:pPr>
              <w:rPr>
                <w:lang w:bidi="nl-NL"/>
              </w:rPr>
            </w:pPr>
            <w:r w:rsidRPr="00640611">
              <w:rPr>
                <w:color w:val="FFFFFF" w:themeColor="background1"/>
                <w:lang w:bidi="nl-NL"/>
              </w:rPr>
              <w:t xml:space="preserve">Restaurant: </w:t>
            </w:r>
            <w:r>
              <w:rPr>
                <w:lang w:bidi="nl-NL"/>
              </w:rPr>
              <w:t>Spoel en Dessert.</w:t>
            </w:r>
          </w:p>
          <w:p w14:paraId="2456213F" w14:textId="4D6EC32F" w:rsidR="00E96A9B" w:rsidRDefault="00E96A9B" w:rsidP="00532594">
            <w:pPr>
              <w:rPr>
                <w:lang w:bidi="nl-NL"/>
              </w:rPr>
            </w:pPr>
            <w:r>
              <w:rPr>
                <w:lang w:bidi="nl-NL"/>
              </w:rPr>
              <w:t xml:space="preserve">Restaurant: De Beren </w:t>
            </w:r>
            <w:proofErr w:type="spellStart"/>
            <w:r>
              <w:rPr>
                <w:lang w:bidi="nl-NL"/>
              </w:rPr>
              <w:t>Zandrak</w:t>
            </w:r>
            <w:proofErr w:type="spellEnd"/>
            <w:r>
              <w:rPr>
                <w:lang w:bidi="nl-NL"/>
              </w:rPr>
              <w:t xml:space="preserve"> (van </w:t>
            </w:r>
            <w:r w:rsidR="00343B33">
              <w:rPr>
                <w:lang w:bidi="nl-NL"/>
              </w:rPr>
              <w:t>maart 2021 tot oktober 2021)</w:t>
            </w:r>
          </w:p>
          <w:p w14:paraId="2D42C5A8" w14:textId="148D67C2" w:rsidR="00343B33" w:rsidRDefault="00343B33" w:rsidP="00532594">
            <w:pPr>
              <w:rPr>
                <w:lang w:bidi="nl-NL"/>
              </w:rPr>
            </w:pPr>
            <w:r>
              <w:rPr>
                <w:lang w:bidi="nl-NL"/>
              </w:rPr>
              <w:t xml:space="preserve">                   Voorgerechten en Dessert.</w:t>
            </w:r>
          </w:p>
          <w:p w14:paraId="0FD2476F" w14:textId="0C338CC6" w:rsidR="00DA4B32" w:rsidRDefault="00DA4B32" w:rsidP="00532594">
            <w:pPr>
              <w:rPr>
                <w:lang w:bidi="nl-NL"/>
              </w:rPr>
            </w:pPr>
            <w:r>
              <w:rPr>
                <w:lang w:bidi="nl-NL"/>
              </w:rPr>
              <w:t>Albert Heijn: vakkenvuller (vanaf eind jullie 2022 werkzaam)</w:t>
            </w:r>
          </w:p>
          <w:p w14:paraId="457BE455" w14:textId="462EE933" w:rsidR="00D57EE9" w:rsidRDefault="0027106A" w:rsidP="00B14D58">
            <w:pPr>
              <w:pStyle w:val="Heading2"/>
              <w:rPr>
                <w:lang w:bidi="nl-NL"/>
              </w:rPr>
            </w:pPr>
            <w:r>
              <w:rPr>
                <w:lang w:bidi="nl-NL"/>
              </w:rPr>
              <w:t>Referent</w:t>
            </w:r>
            <w:r w:rsidR="00B14D58">
              <w:rPr>
                <w:lang w:bidi="nl-NL"/>
              </w:rPr>
              <w:t>ie</w:t>
            </w:r>
            <w:r w:rsidR="0026532C">
              <w:rPr>
                <w:lang w:bidi="nl-NL"/>
              </w:rPr>
              <w:t>s</w:t>
            </w:r>
          </w:p>
          <w:p w14:paraId="3CF37AC1" w14:textId="77777777" w:rsidR="00B14D58" w:rsidRDefault="00B14D58" w:rsidP="00B14D58">
            <w:pPr>
              <w:rPr>
                <w:lang w:bidi="nl-NL"/>
              </w:rPr>
            </w:pPr>
            <w:r>
              <w:rPr>
                <w:lang w:bidi="nl-NL"/>
              </w:rPr>
              <w:t xml:space="preserve">Stagebegeleider: dhr. C. </w:t>
            </w:r>
            <w:proofErr w:type="spellStart"/>
            <w:r>
              <w:rPr>
                <w:lang w:bidi="nl-NL"/>
              </w:rPr>
              <w:t>Kaba</w:t>
            </w:r>
            <w:proofErr w:type="spellEnd"/>
          </w:p>
          <w:p w14:paraId="63B90AD7" w14:textId="2765CB7E" w:rsidR="00B14D58" w:rsidRPr="00B14D58" w:rsidRDefault="00B14D58" w:rsidP="00CC7CC6">
            <w:pPr>
              <w:rPr>
                <w:lang w:bidi="nl-NL"/>
              </w:rPr>
            </w:pPr>
            <w:r>
              <w:rPr>
                <w:lang w:bidi="nl-NL"/>
              </w:rPr>
              <w:t xml:space="preserve">Telefoon: </w:t>
            </w:r>
            <w:r w:rsidR="00CC7CC6" w:rsidRPr="00CC7CC6">
              <w:rPr>
                <w:rFonts w:cs="Helvetica"/>
                <w:sz w:val="21"/>
                <w:szCs w:val="21"/>
                <w:shd w:val="clear" w:color="auto" w:fill="FFFFFF"/>
              </w:rPr>
              <w:t>010 467 1029</w:t>
            </w:r>
            <w:r w:rsidR="004A683F">
              <w:rPr>
                <w:rFonts w:cs="Helvetica"/>
                <w:sz w:val="21"/>
                <w:szCs w:val="21"/>
                <w:shd w:val="clear" w:color="auto" w:fill="FFFFFF"/>
              </w:rPr>
              <w:t xml:space="preserve"> – Werk nummer</w:t>
            </w:r>
          </w:p>
          <w:p w14:paraId="4CE1B3F2" w14:textId="1447C361" w:rsidR="00D57EE9" w:rsidRDefault="00D57EE9" w:rsidP="0027106A">
            <w:pPr>
              <w:rPr>
                <w:lang w:bidi="nl-NL"/>
              </w:rPr>
            </w:pPr>
          </w:p>
          <w:p w14:paraId="201F11D8" w14:textId="6C8E6399" w:rsidR="005C5705" w:rsidRDefault="005C5705" w:rsidP="0027106A">
            <w:pPr>
              <w:rPr>
                <w:lang w:bidi="nl-NL"/>
              </w:rPr>
            </w:pPr>
            <w:r>
              <w:rPr>
                <w:lang w:bidi="nl-NL"/>
              </w:rPr>
              <w:t xml:space="preserve">Werkgever: </w:t>
            </w:r>
            <w:r w:rsidR="006C5E17">
              <w:rPr>
                <w:lang w:bidi="nl-NL"/>
              </w:rPr>
              <w:t>mevr.</w:t>
            </w:r>
            <w:r w:rsidR="001975A1">
              <w:rPr>
                <w:lang w:bidi="nl-NL"/>
              </w:rPr>
              <w:t xml:space="preserve"> V. van der Laar</w:t>
            </w:r>
          </w:p>
          <w:p w14:paraId="67752A0F" w14:textId="1A4C750D" w:rsidR="005C5705" w:rsidRPr="00CC7CC6" w:rsidRDefault="005C5705" w:rsidP="0027106A">
            <w:pPr>
              <w:rPr>
                <w:lang w:bidi="nl-NL"/>
              </w:rPr>
            </w:pPr>
            <w:r>
              <w:rPr>
                <w:lang w:bidi="nl-NL"/>
              </w:rPr>
              <w:t>Telefoon:</w:t>
            </w:r>
            <w:r w:rsidR="001975A1">
              <w:rPr>
                <w:lang w:bidi="nl-NL"/>
              </w:rPr>
              <w:t xml:space="preserve"> 06</w:t>
            </w:r>
            <w:r w:rsidR="004A683F">
              <w:rPr>
                <w:lang w:bidi="nl-NL"/>
              </w:rPr>
              <w:t xml:space="preserve"> </w:t>
            </w:r>
            <w:r w:rsidR="001975A1">
              <w:rPr>
                <w:lang w:bidi="nl-NL"/>
              </w:rPr>
              <w:t>43093938</w:t>
            </w:r>
            <w:r w:rsidR="004A683F">
              <w:rPr>
                <w:lang w:bidi="nl-NL"/>
              </w:rPr>
              <w:t xml:space="preserve"> – persoonlijke nummer</w:t>
            </w:r>
          </w:p>
          <w:p w14:paraId="09C11C97" w14:textId="77777777" w:rsidR="0027106A" w:rsidRPr="00CC7CC6" w:rsidRDefault="0027106A" w:rsidP="000F7D04">
            <w:pPr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55003" w:rsidRPr="00B14D58" w14:paraId="64CC3AE0" w14:textId="77777777" w:rsidTr="00555003">
        <w:trPr>
          <w:trHeight w:val="1290"/>
          <w:jc w:val="center"/>
        </w:trPr>
        <w:tc>
          <w:tcPr>
            <w:tcW w:w="2942" w:type="dxa"/>
          </w:tcPr>
          <w:p w14:paraId="53A0CF53" w14:textId="77777777" w:rsidR="00555003" w:rsidRPr="00CC7CC6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14:paraId="5B3E9544" w14:textId="77777777" w:rsidR="00555003" w:rsidRPr="00CC7CC6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AF1440C" w14:textId="77777777" w:rsidR="00555003" w:rsidRPr="00CC7CC6" w:rsidRDefault="00555003" w:rsidP="00222466"/>
        </w:tc>
      </w:tr>
      <w:tr w:rsidR="00555003" w:rsidRPr="00E96A9B" w14:paraId="4B79AB54" w14:textId="77777777" w:rsidTr="00B6466C">
        <w:trPr>
          <w:trHeight w:val="543"/>
          <w:jc w:val="center"/>
        </w:trPr>
        <w:tc>
          <w:tcPr>
            <w:tcW w:w="2942" w:type="dxa"/>
            <w:vAlign w:val="center"/>
          </w:tcPr>
          <w:p w14:paraId="09FB9E43" w14:textId="77777777" w:rsidR="00555003" w:rsidRPr="0003648A" w:rsidRDefault="0003648A" w:rsidP="00222466">
            <w:pPr>
              <w:pStyle w:val="Informatie"/>
              <w:rPr>
                <w:rStyle w:val="Strong"/>
                <w:b w:val="0"/>
                <w:bCs w:val="0"/>
                <w:color w:val="FFFFFF" w:themeColor="background1"/>
                <w:lang w:val="it-IT"/>
              </w:rPr>
            </w:pPr>
            <w:r w:rsidRPr="0003648A">
              <w:rPr>
                <w:b/>
                <w:bCs/>
                <w:color w:val="F05535" w:themeColor="accent4"/>
                <w:lang w:val="it-IT"/>
              </w:rPr>
              <w:t xml:space="preserve">Paradijsselpark </w:t>
            </w:r>
            <w:r>
              <w:rPr>
                <w:b/>
                <w:bCs/>
                <w:color w:val="F05535" w:themeColor="accent4"/>
                <w:lang w:val="it-IT"/>
              </w:rPr>
              <w:t>230</w:t>
            </w:r>
          </w:p>
          <w:p w14:paraId="14F31F9F" w14:textId="77777777" w:rsidR="00555003" w:rsidRPr="0003648A" w:rsidRDefault="0003648A" w:rsidP="00222466">
            <w:pPr>
              <w:pStyle w:val="Informatie"/>
              <w:rPr>
                <w:lang w:val="it-IT"/>
              </w:rPr>
            </w:pPr>
            <w:r w:rsidRPr="0003648A">
              <w:rPr>
                <w:lang w:val="it-IT"/>
              </w:rPr>
              <w:t>2904 PA Capelle a/d I</w:t>
            </w:r>
            <w:r>
              <w:rPr>
                <w:lang w:val="it-IT"/>
              </w:rPr>
              <w:t>Jssel</w:t>
            </w:r>
          </w:p>
        </w:tc>
        <w:tc>
          <w:tcPr>
            <w:tcW w:w="423" w:type="dxa"/>
            <w:vMerge/>
          </w:tcPr>
          <w:p w14:paraId="4E10E1D7" w14:textId="77777777" w:rsidR="00555003" w:rsidRPr="0003648A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7" w:type="dxa"/>
            <w:vMerge/>
          </w:tcPr>
          <w:p w14:paraId="78B4CF17" w14:textId="77777777" w:rsidR="00555003" w:rsidRPr="0003648A" w:rsidRDefault="00555003" w:rsidP="005801E5">
            <w:pPr>
              <w:pStyle w:val="Heading1"/>
              <w:rPr>
                <w:lang w:val="it-IT"/>
              </w:rPr>
            </w:pPr>
          </w:p>
        </w:tc>
      </w:tr>
      <w:tr w:rsidR="00555003" w:rsidRPr="00E96A9B" w14:paraId="1001C8DC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15AE86AA" w14:textId="77777777" w:rsidR="00555003" w:rsidRPr="0003648A" w:rsidRDefault="00555003" w:rsidP="00222466">
            <w:pPr>
              <w:pStyle w:val="NoSpacing"/>
              <w:rPr>
                <w:lang w:val="it-IT"/>
              </w:rPr>
            </w:pPr>
          </w:p>
        </w:tc>
        <w:tc>
          <w:tcPr>
            <w:tcW w:w="423" w:type="dxa"/>
            <w:vMerge/>
          </w:tcPr>
          <w:p w14:paraId="6370F6BB" w14:textId="77777777" w:rsidR="00555003" w:rsidRPr="0003648A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7" w:type="dxa"/>
            <w:vMerge/>
          </w:tcPr>
          <w:p w14:paraId="7FB64F01" w14:textId="77777777" w:rsidR="00555003" w:rsidRPr="0003648A" w:rsidRDefault="00555003" w:rsidP="005801E5">
            <w:pPr>
              <w:pStyle w:val="Heading1"/>
              <w:rPr>
                <w:lang w:val="it-IT"/>
              </w:rPr>
            </w:pPr>
          </w:p>
        </w:tc>
      </w:tr>
      <w:tr w:rsidR="00555003" w14:paraId="3CE4A9CB" w14:textId="77777777" w:rsidTr="00B6466C">
        <w:trPr>
          <w:trHeight w:val="624"/>
          <w:jc w:val="center"/>
        </w:trPr>
        <w:tc>
          <w:tcPr>
            <w:tcW w:w="2942" w:type="dxa"/>
            <w:vAlign w:val="center"/>
          </w:tcPr>
          <w:p w14:paraId="2F835E30" w14:textId="4A656A13" w:rsidR="00555003" w:rsidRPr="00222466" w:rsidRDefault="0003648A" w:rsidP="00222466">
            <w:pPr>
              <w:pStyle w:val="Informatie"/>
            </w:pPr>
            <w:r w:rsidRPr="00532594">
              <w:rPr>
                <w:sz w:val="24"/>
                <w:szCs w:val="20"/>
              </w:rPr>
              <w:t>06</w:t>
            </w:r>
            <w:r w:rsidR="00E96A9B">
              <w:rPr>
                <w:sz w:val="24"/>
                <w:szCs w:val="20"/>
              </w:rPr>
              <w:t xml:space="preserve"> </w:t>
            </w:r>
            <w:r w:rsidRPr="00532594">
              <w:rPr>
                <w:sz w:val="24"/>
                <w:szCs w:val="20"/>
              </w:rPr>
              <w:t>37296714</w:t>
            </w:r>
          </w:p>
        </w:tc>
        <w:tc>
          <w:tcPr>
            <w:tcW w:w="423" w:type="dxa"/>
            <w:vMerge/>
          </w:tcPr>
          <w:p w14:paraId="5DC12F1A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5738E637" w14:textId="77777777" w:rsidR="00555003" w:rsidRDefault="00555003" w:rsidP="005801E5">
            <w:pPr>
              <w:pStyle w:val="Heading1"/>
            </w:pPr>
          </w:p>
        </w:tc>
      </w:tr>
      <w:tr w:rsidR="00555003" w14:paraId="0843C3B4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2B52941C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1A08B4F7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5B132372" w14:textId="77777777" w:rsidR="00555003" w:rsidRDefault="00555003" w:rsidP="005801E5">
            <w:pPr>
              <w:pStyle w:val="Heading1"/>
            </w:pPr>
          </w:p>
        </w:tc>
      </w:tr>
      <w:tr w:rsidR="00555003" w14:paraId="44FDD0C8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78936A64" w14:textId="77777777" w:rsidR="00E96A9B" w:rsidRDefault="00E96A9B" w:rsidP="00222466">
            <w:pPr>
              <w:pStyle w:val="Informatie"/>
            </w:pPr>
            <w:r>
              <w:t>V</w:t>
            </w:r>
            <w:r w:rsidR="0003648A">
              <w:t>alentinoandric</w:t>
            </w:r>
            <w:r>
              <w:t>200425</w:t>
            </w:r>
          </w:p>
          <w:p w14:paraId="2AB78A76" w14:textId="3C8294CE" w:rsidR="00555003" w:rsidRPr="00222466" w:rsidRDefault="0003648A" w:rsidP="00222466">
            <w:pPr>
              <w:pStyle w:val="Informatie"/>
            </w:pPr>
            <w:r>
              <w:t>@gmail.com</w:t>
            </w:r>
          </w:p>
        </w:tc>
        <w:tc>
          <w:tcPr>
            <w:tcW w:w="423" w:type="dxa"/>
            <w:vMerge/>
          </w:tcPr>
          <w:p w14:paraId="5E47A1F0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7D1C628E" w14:textId="77777777" w:rsidR="00555003" w:rsidRDefault="00555003" w:rsidP="005801E5">
            <w:pPr>
              <w:pStyle w:val="Heading1"/>
            </w:pPr>
          </w:p>
        </w:tc>
      </w:tr>
      <w:tr w:rsidR="00555003" w14:paraId="4712F1DA" w14:textId="77777777" w:rsidTr="00222466">
        <w:trPr>
          <w:trHeight w:val="174"/>
          <w:jc w:val="center"/>
        </w:trPr>
        <w:tc>
          <w:tcPr>
            <w:tcW w:w="2942" w:type="dxa"/>
            <w:vAlign w:val="center"/>
          </w:tcPr>
          <w:p w14:paraId="583F5169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1023114C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2C5B5685" w14:textId="77777777" w:rsidR="00555003" w:rsidRDefault="00555003" w:rsidP="005801E5">
            <w:pPr>
              <w:pStyle w:val="Heading1"/>
            </w:pPr>
          </w:p>
        </w:tc>
      </w:tr>
      <w:tr w:rsidR="00555003" w14:paraId="6312705B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3CD50140" w14:textId="3E1830D4" w:rsidR="00555003" w:rsidRPr="00222466" w:rsidRDefault="0082159E" w:rsidP="00222466">
            <w:pPr>
              <w:pStyle w:val="Informatie"/>
            </w:pPr>
            <w:r>
              <w:t>-</w:t>
            </w:r>
          </w:p>
        </w:tc>
        <w:tc>
          <w:tcPr>
            <w:tcW w:w="423" w:type="dxa"/>
            <w:vMerge/>
          </w:tcPr>
          <w:p w14:paraId="529DD1E9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B8AB36F" w14:textId="77777777" w:rsidR="00555003" w:rsidRDefault="00555003" w:rsidP="005801E5">
            <w:pPr>
              <w:pStyle w:val="Heading1"/>
            </w:pPr>
          </w:p>
        </w:tc>
      </w:tr>
      <w:tr w:rsidR="00555003" w14:paraId="5FC4205E" w14:textId="77777777" w:rsidTr="00F65464">
        <w:trPr>
          <w:trHeight w:val="3243"/>
          <w:jc w:val="center"/>
        </w:trPr>
        <w:tc>
          <w:tcPr>
            <w:tcW w:w="2942" w:type="dxa"/>
          </w:tcPr>
          <w:p w14:paraId="556D3464" w14:textId="77777777" w:rsidR="00555003" w:rsidRDefault="00555003" w:rsidP="00222466"/>
        </w:tc>
        <w:tc>
          <w:tcPr>
            <w:tcW w:w="423" w:type="dxa"/>
          </w:tcPr>
          <w:p w14:paraId="597FB84B" w14:textId="77777777" w:rsidR="00555003" w:rsidRDefault="00555003" w:rsidP="00222466"/>
        </w:tc>
        <w:tc>
          <w:tcPr>
            <w:tcW w:w="6607" w:type="dxa"/>
            <w:vMerge/>
          </w:tcPr>
          <w:p w14:paraId="13CDF887" w14:textId="77777777" w:rsidR="00555003" w:rsidRDefault="00555003" w:rsidP="00222466"/>
        </w:tc>
      </w:tr>
    </w:tbl>
    <w:p w14:paraId="021AA160" w14:textId="77777777" w:rsidR="007F5B63" w:rsidRPr="00CE1E3D" w:rsidRDefault="007F5B63" w:rsidP="00CE1E3D">
      <w:pPr>
        <w:pStyle w:val="BodyText"/>
      </w:pPr>
    </w:p>
    <w:sectPr w:rsidR="007F5B63" w:rsidRPr="00CE1E3D" w:rsidSect="00F65464">
      <w:headerReference w:type="default" r:id="rId12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2567" w14:textId="77777777" w:rsidR="007B72B9" w:rsidRDefault="007B72B9" w:rsidP="00590471">
      <w:r>
        <w:separator/>
      </w:r>
    </w:p>
  </w:endnote>
  <w:endnote w:type="continuationSeparator" w:id="0">
    <w:p w14:paraId="2BB6EB4A" w14:textId="77777777" w:rsidR="007B72B9" w:rsidRDefault="007B72B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EAEB" w14:textId="77777777" w:rsidR="007B72B9" w:rsidRDefault="007B72B9" w:rsidP="00590471">
      <w:r>
        <w:separator/>
      </w:r>
    </w:p>
  </w:footnote>
  <w:footnote w:type="continuationSeparator" w:id="0">
    <w:p w14:paraId="15B731D9" w14:textId="77777777" w:rsidR="007B72B9" w:rsidRDefault="007B72B9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DF74" w14:textId="77777777" w:rsidR="00664952" w:rsidRDefault="00664952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F97C904" wp14:editId="6D075ED0">
              <wp:simplePos x="0" y="0"/>
              <wp:positionH relativeFrom="column">
                <wp:posOffset>-720090</wp:posOffset>
              </wp:positionH>
              <wp:positionV relativeFrom="paragraph">
                <wp:posOffset>-447675</wp:posOffset>
              </wp:positionV>
              <wp:extent cx="7775690" cy="10671290"/>
              <wp:effectExtent l="0" t="0" r="0" b="0"/>
              <wp:wrapNone/>
              <wp:docPr id="4" name="Groe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671290"/>
                        <a:chOff x="0" y="0"/>
                        <a:chExt cx="7775690" cy="10671290"/>
                      </a:xfrm>
                    </wpg:grpSpPr>
                    <wps:wsp>
                      <wps:cNvPr id="5" name="Vrije v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e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9" name="Vrije v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Vrije v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Vrije v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Vrije v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Vrije vorm 4"/>
                      <wps:cNvSpPr>
                        <a:spLocks/>
                      </wps:cNvSpPr>
                      <wps:spPr bwMode="auto">
                        <a:xfrm>
                          <a:off x="3906982" y="96566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Vrije vorm 5"/>
                      <wps:cNvSpPr>
                        <a:spLocks/>
                      </wps:cNvSpPr>
                      <wps:spPr bwMode="auto">
                        <a:xfrm>
                          <a:off x="4959927" y="100168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Vrije vorm 6"/>
                      <wps:cNvSpPr>
                        <a:spLocks/>
                      </wps:cNvSpPr>
                      <wps:spPr bwMode="auto">
                        <a:xfrm>
                          <a:off x="0" y="89777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Vrije vorm 7"/>
                      <wps:cNvSpPr>
                        <a:spLocks/>
                      </wps:cNvSpPr>
                      <wps:spPr bwMode="auto">
                        <a:xfrm>
                          <a:off x="3415145" y="96566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Vrije vorm 9"/>
                      <wps:cNvSpPr>
                        <a:spLocks/>
                      </wps:cNvSpPr>
                      <wps:spPr bwMode="auto">
                        <a:xfrm>
                          <a:off x="2646218" y="89777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Vrije vorm 10"/>
                      <wps:cNvSpPr>
                        <a:spLocks/>
                      </wps:cNvSpPr>
                      <wps:spPr bwMode="auto">
                        <a:xfrm>
                          <a:off x="2646218" y="89777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Vrije vorm 11"/>
                      <wps:cNvSpPr>
                        <a:spLocks/>
                      </wps:cNvSpPr>
                      <wps:spPr bwMode="auto">
                        <a:xfrm>
                          <a:off x="2639291" y="89777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Vrije vorm 12"/>
                      <wps:cNvSpPr>
                        <a:spLocks/>
                      </wps:cNvSpPr>
                      <wps:spPr bwMode="auto">
                        <a:xfrm>
                          <a:off x="3318164" y="95734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Vrije vorm 13"/>
                      <wps:cNvSpPr>
                        <a:spLocks/>
                      </wps:cNvSpPr>
                      <wps:spPr bwMode="auto">
                        <a:xfrm>
                          <a:off x="5548745" y="96566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Vrije vorm 22"/>
                      <wps:cNvSpPr>
                        <a:spLocks/>
                      </wps:cNvSpPr>
                      <wps:spPr bwMode="auto">
                        <a:xfrm>
                          <a:off x="6927" y="4939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Vrije vorm 27"/>
                      <wps:cNvSpPr>
                        <a:spLocks/>
                      </wps:cNvSpPr>
                      <wps:spPr bwMode="auto">
                        <a:xfrm>
                          <a:off x="0" y="5444836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Afbeelding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5" name="Vrije vorm 31"/>
                      <wps:cNvSpPr>
                        <a:spLocks/>
                      </wps:cNvSpPr>
                      <wps:spPr bwMode="auto">
                        <a:xfrm>
                          <a:off x="0" y="5950527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" name="Afbeelding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7" name="Afbeelding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8" name="Vrije vorm 35"/>
                      <wps:cNvSpPr>
                        <a:spLocks/>
                      </wps:cNvSpPr>
                      <wps:spPr bwMode="auto">
                        <a:xfrm>
                          <a:off x="0" y="6463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" name="Afbeelding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580909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0FA4C7" id="Groep 1" o:spid="_x0000_s1026" alt="Background shapes and designs" style="position:absolute;margin-left:-56.7pt;margin-top:-35.25pt;width:612.25pt;height:840.25pt;z-index:251675648;mso-height-relative:margin" coordsize="77756,106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">
              <v:shape id="Vrije v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" path="m7201,l,1,,1212,4159,2684,7201,xe" fillcolor="#f05535 [3207]" stroked="f">
                <v:path arrowok="t" o:connecttype="custom" o:connectlocs="4572635,0;0,635;0,769620;2640965,1704340;4572635,0" o:connectangles="0,0,0,0,0"/>
              </v:shape>
              <v:group id="Groe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Vrije v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Vrije v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Vrije v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" path="m3022,l1213,419,,1493,3022,xe" fillcolor="#cd303c [3206]" stroked="f">
                <v:path arrowok="t" o:connecttype="custom" o:connectlocs="1918970,0;770255,266065;0,948055;1918970,0" o:connectangles="0,0,0,0"/>
              </v:shape>
              <v:shape id="Vrije v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Vrije vorm 4" o:spid="_x0000_s1033" style="position:absolute;left:39069;top:96566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" path="m2580,l,1593r6086,l6086,722,2580,xe" fillcolor="#cd303c [3206]" stroked="f">
                <v:path arrowok="t" o:connecttype="custom" o:connectlocs="1638300,0;0,1011555;3864610,1011555;3864610,458470;1638300,0" o:connectangles="0,0,0,0,0"/>
              </v:shape>
              <v:shape id="Vrije vorm 5" o:spid="_x0000_s1034" style="position:absolute;left:49599;top:100168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Vrije vorm 6" o:spid="_x0000_s1035" style="position:absolute;top:89777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" path="m4159,l,1472,,2666r7181,l4159,xe" fillcolor="#cd303c [3206]" stroked="f">
                <v:path arrowok="t" o:connecttype="custom" o:connectlocs="2640965,0;0,934720;0,1692910;4559935,1692910;2640965,0" o:connectangles="0,0,0,0,0"/>
              </v:shape>
              <v:shape id="Vrije vorm 7" o:spid="_x0000_s1036" style="position:absolute;left:34151;top:96566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" path="m,l1810,1593r5023,l6817,1586,,xe" fillcolor="#531e4e [3204]" stroked="f">
                <v:path arrowok="t" o:connecttype="custom" o:connectlocs="0,0;1149350,1011555;4338955,1011555;4328795,1007110;0,0" o:connectangles="0,0,0,0,0"/>
              </v:shape>
              <v:shape id="Vrije vorm 9" o:spid="_x0000_s1037" style="position:absolute;left:26462;top:89777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Vrije vorm 10" o:spid="_x0000_s1038" style="position:absolute;left:26462;top:89777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Vrije vorm 11" o:spid="_x0000_s1039" style="position:absolute;left:26392;top:89777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" path="m,l1213,1073r1809,420l,xe" fillcolor="#791732 [3205]" stroked="f">
                <v:path arrowok="t" o:connecttype="custom" o:connectlocs="0,0;770255,681355;1918970,948055;0,0" o:connectangles="0,0,0,0"/>
              </v:shape>
              <v:shape id="Vrije vorm 12" o:spid="_x0000_s1040" style="position:absolute;left:33181;top:95734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Vrije vorm 13" o:spid="_x0000_s1041" style="position:absolute;left:55487;top:96566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" path="m,l1815,1593r1691,l3506,722,,xe" fillcolor="#f05535 [3207]" stroked="f">
                <v:path arrowok="t" o:connecttype="custom" o:connectlocs="0,0;1152525,1011555;2226310,1011555;2226310,458470;0,0" o:connectangles="0,0,0,0,0"/>
              </v:shape>
              <v:shape id="Vrije v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" path="m3772,l,,,628r3772,l3843,619r66,-23l3968,559r48,-49l4054,451r23,-66l4086,314r-9,-72l4054,176r-38,-59l3968,69,3909,32,3843,8,3772,xe" fillcolor="#531e4e [320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Vrije v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    <v:imagedata r:id="rId5" o:title="Phone icon"/>
                <v:path arrowok="t"/>
              </v:shape>
              <v:shape id="Vrije v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" path="m3772,l,,,628r3772,l3843,619r66,-23l3968,559r48,-49l4054,451r23,-66l4086,314r-9,-72l4054,176r-38,-59l3968,69,3909,32,3843,8,3772,xe" fillcolor="#cd303c [3206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Afbeelding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    <v:imagedata r:id="rId6" o:title="Email icon"/>
              </v:shape>
              <v:shape id="Afbeelding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    <v:imagedata r:id="rId7" o:title="GPS icon"/>
                <v:path arrowok="t"/>
              </v:shape>
              <v:shape id="Vrije v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" path="m3772,l,,,628r3772,l3843,619r66,-23l3968,559r48,-49l4054,451r23,-66l4086,314r-9,-72l4054,176r-38,-59l3968,69,3909,32,3843,8,3772,xe" fillcolor="#f05535 [3207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Afbeelding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">
                <v:imagedata r:id="rId8" o:title="website icon"/>
                <v:path arrowok="t"/>
              </v:shape>
            </v:group>
          </w:pict>
        </mc:Fallback>
      </mc:AlternateContent>
    </w:r>
    <w:r w:rsidRPr="00060042">
      <w:rPr>
        <w:noProof/>
        <w:lang w:bidi="nl-N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22960">
    <w:abstractNumId w:val="1"/>
  </w:num>
  <w:num w:numId="2" w16cid:durableId="1094740794">
    <w:abstractNumId w:val="2"/>
  </w:num>
  <w:num w:numId="3" w16cid:durableId="340091500">
    <w:abstractNumId w:val="0"/>
  </w:num>
  <w:num w:numId="4" w16cid:durableId="10465674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8A"/>
    <w:rsid w:val="0003648A"/>
    <w:rsid w:val="00060042"/>
    <w:rsid w:val="00080EB0"/>
    <w:rsid w:val="00082EB1"/>
    <w:rsid w:val="00085F4A"/>
    <w:rsid w:val="000E0114"/>
    <w:rsid w:val="000F7D04"/>
    <w:rsid w:val="00150ABD"/>
    <w:rsid w:val="0016434F"/>
    <w:rsid w:val="001975A1"/>
    <w:rsid w:val="001B4754"/>
    <w:rsid w:val="00211897"/>
    <w:rsid w:val="00222466"/>
    <w:rsid w:val="0026532C"/>
    <w:rsid w:val="0027106A"/>
    <w:rsid w:val="00306B36"/>
    <w:rsid w:val="00332A22"/>
    <w:rsid w:val="00343B33"/>
    <w:rsid w:val="003D3540"/>
    <w:rsid w:val="003E54D1"/>
    <w:rsid w:val="00437EAE"/>
    <w:rsid w:val="00462798"/>
    <w:rsid w:val="00472C27"/>
    <w:rsid w:val="004A683F"/>
    <w:rsid w:val="00503C52"/>
    <w:rsid w:val="005204BD"/>
    <w:rsid w:val="00532594"/>
    <w:rsid w:val="00555003"/>
    <w:rsid w:val="005801E5"/>
    <w:rsid w:val="00590471"/>
    <w:rsid w:val="005A3296"/>
    <w:rsid w:val="005C5705"/>
    <w:rsid w:val="005D01FA"/>
    <w:rsid w:val="00613491"/>
    <w:rsid w:val="00640611"/>
    <w:rsid w:val="00664952"/>
    <w:rsid w:val="006B034A"/>
    <w:rsid w:val="006C3F1D"/>
    <w:rsid w:val="006C5E17"/>
    <w:rsid w:val="007652CF"/>
    <w:rsid w:val="007913A5"/>
    <w:rsid w:val="007B72B9"/>
    <w:rsid w:val="007C0B14"/>
    <w:rsid w:val="007C4016"/>
    <w:rsid w:val="007F5B63"/>
    <w:rsid w:val="0082159E"/>
    <w:rsid w:val="00824AFF"/>
    <w:rsid w:val="00846CB9"/>
    <w:rsid w:val="008472E9"/>
    <w:rsid w:val="008C2CFC"/>
    <w:rsid w:val="009F5D1A"/>
    <w:rsid w:val="00AA02A4"/>
    <w:rsid w:val="00B14D58"/>
    <w:rsid w:val="00B217FB"/>
    <w:rsid w:val="00B6466C"/>
    <w:rsid w:val="00BA5B88"/>
    <w:rsid w:val="00BD2F21"/>
    <w:rsid w:val="00C14BFB"/>
    <w:rsid w:val="00C74BF4"/>
    <w:rsid w:val="00C80152"/>
    <w:rsid w:val="00C8471F"/>
    <w:rsid w:val="00CC7CC6"/>
    <w:rsid w:val="00CE1E3D"/>
    <w:rsid w:val="00D57EE9"/>
    <w:rsid w:val="00DA4B32"/>
    <w:rsid w:val="00DA7A63"/>
    <w:rsid w:val="00DF2F8A"/>
    <w:rsid w:val="00DF661C"/>
    <w:rsid w:val="00E121EB"/>
    <w:rsid w:val="00E90A60"/>
    <w:rsid w:val="00E96A9B"/>
    <w:rsid w:val="00EC3BF3"/>
    <w:rsid w:val="00EE7E09"/>
    <w:rsid w:val="00F0223C"/>
    <w:rsid w:val="00F65464"/>
    <w:rsid w:val="00FB4A49"/>
    <w:rsid w:val="00FD7E5A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5F1BC16"/>
  <w14:defaultImageDpi w14:val="96"/>
  <w15:docId w15:val="{39EE8705-80DA-4280-8866-2BD94CFF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elalinea">
    <w:name w:val="Tabelalinea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e">
    <w:name w:val="Informatie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ums">
    <w:name w:val="Datum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rvaring">
    <w:name w:val="Ervaring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7" Type="http://schemas.openxmlformats.org/officeDocument/2006/relationships/image" Target="NULL"/><Relationship Id="rId1" Type="http://schemas.openxmlformats.org/officeDocument/2006/relationships/image" Target="NULL"/><Relationship Id="rId6" Type="http://schemas.openxmlformats.org/officeDocument/2006/relationships/image" Target="NULL"/><Relationship Id="rId5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AppData\Roaming\Microsoft\Templates\Eigentijds%20cv%20met%20foto(2)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8F9AE8-EA57-42FA-A0EE-E3F0FCAB7B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Eigentijds cv met foto(2).dotx</Template>
  <TotalTime>1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Andric</dc:creator>
  <cp:keywords/>
  <dc:description/>
  <cp:lastModifiedBy>Valentino Andric</cp:lastModifiedBy>
  <cp:revision>2</cp:revision>
  <dcterms:created xsi:type="dcterms:W3CDTF">2023-02-07T00:07:00Z</dcterms:created>
  <dcterms:modified xsi:type="dcterms:W3CDTF">2023-02-07T00:07:00Z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